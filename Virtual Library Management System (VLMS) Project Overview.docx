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727B" w14:textId="77777777" w:rsidR="00014C04" w:rsidRPr="00014C04" w:rsidRDefault="00014C04" w:rsidP="00014C04">
      <w:pPr>
        <w:pStyle w:val="Heading3"/>
        <w:shd w:val="clear" w:color="auto" w:fill="FFFFFF"/>
        <w:spacing w:before="90" w:after="90"/>
        <w:rPr>
          <w:rFonts w:ascii="Lato" w:hAnsi="Lato"/>
          <w:color w:val="000000"/>
          <w:sz w:val="32"/>
          <w:szCs w:val="32"/>
        </w:rPr>
      </w:pPr>
      <w:r w:rsidRPr="00014C04">
        <w:rPr>
          <w:rFonts w:ascii="Lato" w:hAnsi="Lato"/>
          <w:b/>
          <w:bCs/>
          <w:color w:val="000000"/>
          <w:sz w:val="32"/>
          <w:szCs w:val="32"/>
        </w:rPr>
        <w:t>Virtual Library Management System (VLMS) Project Overview</w:t>
      </w:r>
    </w:p>
    <w:p w14:paraId="41A3BCB7" w14:textId="77777777" w:rsidR="00014C04" w:rsidRPr="00014C04" w:rsidRDefault="00014C04" w:rsidP="00014C04">
      <w:pPr>
        <w:pStyle w:val="NormalWeb"/>
        <w:shd w:val="clear" w:color="auto" w:fill="FFFFFF"/>
        <w:spacing w:before="180" w:after="180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Objective:</w:t>
      </w:r>
      <w:r w:rsidRPr="00014C04">
        <w:rPr>
          <w:rFonts w:ascii="Lato" w:hAnsi="Lato"/>
          <w:color w:val="000000"/>
          <w:sz w:val="21"/>
          <w:szCs w:val="21"/>
        </w:rPr>
        <w:t> Develop a console-based application that simulates the core functionalities of a library management system, enabling operations such as book browsing, borrowing, and returning for users, alongside administrative controls for managing the library's catalog.</w:t>
      </w:r>
    </w:p>
    <w:p w14:paraId="418B7EC3" w14:textId="77777777" w:rsidR="00014C04" w:rsidRPr="00014C04" w:rsidRDefault="00014C04" w:rsidP="00014C04">
      <w:pPr>
        <w:pStyle w:val="Heading3"/>
        <w:shd w:val="clear" w:color="auto" w:fill="FFFFFF"/>
        <w:spacing w:before="90" w:after="90"/>
        <w:rPr>
          <w:rFonts w:ascii="Lato" w:hAnsi="Lato"/>
          <w:color w:val="000000"/>
          <w:sz w:val="28"/>
          <w:szCs w:val="28"/>
        </w:rPr>
      </w:pPr>
      <w:r w:rsidRPr="00014C04">
        <w:rPr>
          <w:rFonts w:ascii="Lato" w:hAnsi="Lato"/>
          <w:b/>
          <w:bCs/>
          <w:color w:val="000000"/>
          <w:sz w:val="28"/>
          <w:szCs w:val="28"/>
        </w:rPr>
        <w:t>Technical Requirements</w:t>
      </w:r>
    </w:p>
    <w:p w14:paraId="1F8AE738" w14:textId="77777777" w:rsidR="00014C04" w:rsidRPr="00014C04" w:rsidRDefault="00014C04" w:rsidP="00014C04">
      <w:pPr>
        <w:pStyle w:val="NormalWeb"/>
        <w:numPr>
          <w:ilvl w:val="0"/>
          <w:numId w:val="26"/>
        </w:numPr>
        <w:shd w:val="clear" w:color="auto" w:fill="FFFFFF"/>
        <w:suppressAutoHyphens w:val="0"/>
        <w:spacing w:before="180" w:after="180" w:line="240" w:lineRule="auto"/>
        <w:ind w:left="1095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Version Control</w:t>
      </w:r>
      <w:r w:rsidRPr="00014C04">
        <w:rPr>
          <w:rFonts w:ascii="Lato" w:hAnsi="Lato"/>
          <w:color w:val="000000"/>
          <w:sz w:val="21"/>
          <w:szCs w:val="21"/>
        </w:rPr>
        <w:t>: Utilize Git for source code management. The project should be hosted on a platform like GitHub to facilitate collaboration and version tracking.</w:t>
      </w:r>
    </w:p>
    <w:p w14:paraId="2ED503CC" w14:textId="77777777" w:rsidR="00014C04" w:rsidRPr="00014C04" w:rsidRDefault="00014C04" w:rsidP="00014C04">
      <w:pPr>
        <w:pStyle w:val="NormalWeb"/>
        <w:numPr>
          <w:ilvl w:val="0"/>
          <w:numId w:val="26"/>
        </w:numPr>
        <w:shd w:val="clear" w:color="auto" w:fill="FFFFFF"/>
        <w:suppressAutoHyphens w:val="0"/>
        <w:spacing w:before="180" w:after="180" w:line="240" w:lineRule="auto"/>
        <w:ind w:left="1095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Testing</w:t>
      </w:r>
      <w:r w:rsidRPr="00014C04">
        <w:rPr>
          <w:rFonts w:ascii="Lato" w:hAnsi="Lato"/>
          <w:color w:val="000000"/>
          <w:sz w:val="21"/>
          <w:szCs w:val="21"/>
        </w:rPr>
        <w:t>: Implement unit tests for individual components and integration tests for the system using C++ testing frameworks such as Google Test.</w:t>
      </w:r>
    </w:p>
    <w:p w14:paraId="3CFF6248" w14:textId="77777777" w:rsidR="00014C04" w:rsidRPr="00014C04" w:rsidRDefault="00014C04" w:rsidP="00014C04">
      <w:pPr>
        <w:pStyle w:val="NormalWeb"/>
        <w:numPr>
          <w:ilvl w:val="0"/>
          <w:numId w:val="26"/>
        </w:numPr>
        <w:shd w:val="clear" w:color="auto" w:fill="FFFFFF"/>
        <w:suppressAutoHyphens w:val="0"/>
        <w:spacing w:before="180" w:after="180" w:line="240" w:lineRule="auto"/>
        <w:ind w:left="1095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Documentation</w:t>
      </w:r>
      <w:r w:rsidRPr="00014C04">
        <w:rPr>
          <w:rFonts w:ascii="Lato" w:hAnsi="Lato"/>
          <w:color w:val="000000"/>
          <w:sz w:val="21"/>
          <w:szCs w:val="21"/>
        </w:rPr>
        <w:t>: Each team member is responsible for documenting their code and contributing to the project report, which will detail the system's design, implementation strategy, testing protocols, and usage instructions.</w:t>
      </w:r>
    </w:p>
    <w:p w14:paraId="2C6A2E56" w14:textId="77777777" w:rsidR="00014C04" w:rsidRPr="00014C04" w:rsidRDefault="00014C04" w:rsidP="00014C04">
      <w:pPr>
        <w:pStyle w:val="NormalWeb"/>
        <w:numPr>
          <w:ilvl w:val="0"/>
          <w:numId w:val="26"/>
        </w:numPr>
        <w:shd w:val="clear" w:color="auto" w:fill="FFFFFF"/>
        <w:suppressAutoHyphens w:val="0"/>
        <w:spacing w:before="180" w:after="180" w:line="240" w:lineRule="auto"/>
        <w:ind w:left="1095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Data Structures</w:t>
      </w:r>
      <w:r w:rsidRPr="00014C04">
        <w:rPr>
          <w:rFonts w:ascii="Lato" w:hAnsi="Lato"/>
          <w:color w:val="000000"/>
          <w:sz w:val="21"/>
          <w:szCs w:val="21"/>
        </w:rPr>
        <w:t>:</w:t>
      </w:r>
    </w:p>
    <w:p w14:paraId="00806C58" w14:textId="77777777" w:rsidR="00014C04" w:rsidRPr="00014C04" w:rsidRDefault="00014C04" w:rsidP="00014C04">
      <w:pPr>
        <w:numPr>
          <w:ilvl w:val="1"/>
          <w:numId w:val="26"/>
        </w:numPr>
        <w:shd w:val="clear" w:color="auto" w:fill="FFFFFF"/>
        <w:suppressAutoHyphens w:val="0"/>
        <w:spacing w:before="100" w:beforeAutospacing="1" w:after="100" w:afterAutospacing="1" w:line="240" w:lineRule="auto"/>
        <w:ind w:left="2190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Book Management</w:t>
      </w:r>
      <w:r w:rsidRPr="00014C04">
        <w:rPr>
          <w:rFonts w:ascii="Lato" w:hAnsi="Lato"/>
          <w:color w:val="000000"/>
          <w:sz w:val="21"/>
          <w:szCs w:val="21"/>
        </w:rPr>
        <w:t>: Employ a Binary Search Tree (BST) for storing and efficiently searching for book information.</w:t>
      </w:r>
    </w:p>
    <w:p w14:paraId="59C909F0" w14:textId="77777777" w:rsidR="00014C04" w:rsidRPr="00014C04" w:rsidRDefault="00014C04" w:rsidP="00014C04">
      <w:pPr>
        <w:numPr>
          <w:ilvl w:val="1"/>
          <w:numId w:val="26"/>
        </w:numPr>
        <w:shd w:val="clear" w:color="auto" w:fill="FFFFFF"/>
        <w:suppressAutoHyphens w:val="0"/>
        <w:spacing w:before="100" w:beforeAutospacing="1" w:after="100" w:afterAutospacing="1" w:line="240" w:lineRule="auto"/>
        <w:ind w:left="2190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User Management</w:t>
      </w:r>
      <w:r w:rsidRPr="00014C04">
        <w:rPr>
          <w:rFonts w:ascii="Lato" w:hAnsi="Lato"/>
          <w:color w:val="000000"/>
          <w:sz w:val="21"/>
          <w:szCs w:val="21"/>
        </w:rPr>
        <w:t>: Use a Hash Map for fast access to user accounts.</w:t>
      </w:r>
    </w:p>
    <w:p w14:paraId="108F2F35" w14:textId="77777777" w:rsidR="00014C04" w:rsidRPr="00014C04" w:rsidRDefault="00014C04" w:rsidP="00014C04">
      <w:pPr>
        <w:numPr>
          <w:ilvl w:val="1"/>
          <w:numId w:val="26"/>
        </w:numPr>
        <w:shd w:val="clear" w:color="auto" w:fill="FFFFFF"/>
        <w:suppressAutoHyphens w:val="0"/>
        <w:spacing w:before="100" w:beforeAutospacing="1" w:after="100" w:afterAutospacing="1" w:line="240" w:lineRule="auto"/>
        <w:ind w:left="2190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Checkout Queue</w:t>
      </w:r>
      <w:r w:rsidRPr="00014C04">
        <w:rPr>
          <w:rFonts w:ascii="Lato" w:hAnsi="Lato"/>
          <w:color w:val="000000"/>
          <w:sz w:val="21"/>
          <w:szCs w:val="21"/>
        </w:rPr>
        <w:t>: Implement a Queue to manage the FIFO borrowing system.</w:t>
      </w:r>
    </w:p>
    <w:p w14:paraId="6012BC39" w14:textId="77777777" w:rsidR="00014C04" w:rsidRPr="00014C04" w:rsidRDefault="00014C04" w:rsidP="00014C04">
      <w:pPr>
        <w:pStyle w:val="Heading3"/>
        <w:shd w:val="clear" w:color="auto" w:fill="FFFFFF"/>
        <w:spacing w:before="90" w:after="90"/>
        <w:rPr>
          <w:rFonts w:ascii="Lato" w:hAnsi="Lato"/>
          <w:color w:val="000000"/>
          <w:sz w:val="28"/>
          <w:szCs w:val="28"/>
        </w:rPr>
      </w:pPr>
      <w:r w:rsidRPr="00014C04">
        <w:rPr>
          <w:rFonts w:ascii="Lato" w:hAnsi="Lato"/>
          <w:b/>
          <w:bCs/>
          <w:color w:val="000000"/>
          <w:sz w:val="28"/>
          <w:szCs w:val="28"/>
        </w:rPr>
        <w:t>Project Components and Responsibilities</w:t>
      </w:r>
    </w:p>
    <w:p w14:paraId="49CBCAD8" w14:textId="77777777" w:rsidR="00014C04" w:rsidRPr="00014C04" w:rsidRDefault="00014C04" w:rsidP="00014C0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095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User Interface &amp; Navigation</w:t>
      </w:r>
      <w:r w:rsidRPr="00014C04">
        <w:rPr>
          <w:rFonts w:ascii="Lato" w:hAnsi="Lato"/>
          <w:color w:val="000000"/>
          <w:sz w:val="21"/>
          <w:szCs w:val="21"/>
        </w:rPr>
        <w:t>: Design a clear console interface for user interaction, including separate menus for logged-out users, standard users, and administrators.</w:t>
      </w:r>
    </w:p>
    <w:p w14:paraId="2A31AF24" w14:textId="77777777" w:rsidR="00014C04" w:rsidRPr="00014C04" w:rsidRDefault="00014C04" w:rsidP="00014C0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095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Book Management</w:t>
      </w:r>
      <w:r w:rsidRPr="00014C04">
        <w:rPr>
          <w:rFonts w:ascii="Lato" w:hAnsi="Lato"/>
          <w:color w:val="000000"/>
          <w:sz w:val="21"/>
          <w:szCs w:val="21"/>
        </w:rPr>
        <w:t>: Implement functionalities to add, remove, update, and search for books.</w:t>
      </w:r>
    </w:p>
    <w:p w14:paraId="4F18B66B" w14:textId="77777777" w:rsidR="00014C04" w:rsidRPr="00014C04" w:rsidRDefault="00014C04" w:rsidP="00014C0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095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User Account Management</w:t>
      </w:r>
      <w:r w:rsidRPr="00014C04">
        <w:rPr>
          <w:rFonts w:ascii="Lato" w:hAnsi="Lato"/>
          <w:color w:val="000000"/>
          <w:sz w:val="21"/>
          <w:szCs w:val="21"/>
        </w:rPr>
        <w:t>: Create a secure login and registration system, handling user data responsibly.</w:t>
      </w:r>
    </w:p>
    <w:p w14:paraId="021B0582" w14:textId="77777777" w:rsidR="00014C04" w:rsidRPr="00014C04" w:rsidRDefault="00014C04" w:rsidP="00014C0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095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Data Persistence</w:t>
      </w:r>
      <w:r w:rsidRPr="00014C04">
        <w:rPr>
          <w:rFonts w:ascii="Lato" w:hAnsi="Lato"/>
          <w:color w:val="000000"/>
          <w:sz w:val="21"/>
          <w:szCs w:val="21"/>
        </w:rPr>
        <w:t>: Ensure the system can save and retrieve library and user data between sessions.</w:t>
      </w:r>
    </w:p>
    <w:p w14:paraId="61AF0F83" w14:textId="77777777" w:rsidR="00014C04" w:rsidRPr="00014C04" w:rsidRDefault="00014C04" w:rsidP="00014C04">
      <w:pPr>
        <w:pStyle w:val="Heading3"/>
        <w:shd w:val="clear" w:color="auto" w:fill="FFFFFF"/>
        <w:spacing w:before="90" w:after="90"/>
        <w:rPr>
          <w:rFonts w:ascii="Lato" w:hAnsi="Lato"/>
          <w:color w:val="000000"/>
          <w:sz w:val="28"/>
          <w:szCs w:val="28"/>
        </w:rPr>
      </w:pPr>
      <w:r w:rsidRPr="00014C04">
        <w:rPr>
          <w:rFonts w:ascii="Lato" w:hAnsi="Lato"/>
          <w:b/>
          <w:bCs/>
          <w:color w:val="000000"/>
          <w:sz w:val="28"/>
          <w:szCs w:val="28"/>
        </w:rPr>
        <w:t>Feature Details</w:t>
      </w:r>
    </w:p>
    <w:p w14:paraId="13F2F2C8" w14:textId="77777777" w:rsidR="00014C04" w:rsidRPr="00014C04" w:rsidRDefault="00014C04" w:rsidP="00014C04">
      <w:pPr>
        <w:pStyle w:val="NormalWeb"/>
        <w:shd w:val="clear" w:color="auto" w:fill="FFFFFF"/>
        <w:spacing w:before="180" w:after="180"/>
        <w:rPr>
          <w:rFonts w:ascii="Lato" w:hAnsi="Lato"/>
          <w:color w:val="000000"/>
          <w:sz w:val="21"/>
          <w:szCs w:val="21"/>
        </w:rPr>
      </w:pPr>
      <w:r w:rsidRPr="00014C04">
        <w:rPr>
          <w:rStyle w:val="Emphasis"/>
          <w:rFonts w:ascii="Lato" w:hAnsi="Lato"/>
          <w:b/>
          <w:bCs/>
          <w:color w:val="000000"/>
          <w:sz w:val="21"/>
          <w:szCs w:val="21"/>
        </w:rPr>
        <w:t>Pre-Login Menu</w:t>
      </w:r>
    </w:p>
    <w:p w14:paraId="6A589322" w14:textId="77777777" w:rsidR="00014C04" w:rsidRPr="00014C04" w:rsidRDefault="00014C04" w:rsidP="00014C04">
      <w:pPr>
        <w:pStyle w:val="NormalWeb"/>
        <w:shd w:val="clear" w:color="auto" w:fill="FFFFFF"/>
        <w:spacing w:before="180" w:after="180"/>
        <w:rPr>
          <w:rFonts w:ascii="Lato" w:hAnsi="Lato"/>
          <w:color w:val="000000"/>
          <w:sz w:val="21"/>
          <w:szCs w:val="21"/>
        </w:rPr>
      </w:pPr>
      <w:r w:rsidRPr="00014C04">
        <w:rPr>
          <w:rFonts w:ascii="Lato" w:hAnsi="Lato"/>
          <w:color w:val="000000"/>
          <w:sz w:val="21"/>
          <w:szCs w:val="21"/>
        </w:rPr>
        <w:lastRenderedPageBreak/>
        <w:t>Welcome to the Virtual Library Management System</w:t>
      </w:r>
      <w:r w:rsidRPr="00014C04">
        <w:rPr>
          <w:rFonts w:ascii="Lato" w:hAnsi="Lato"/>
          <w:color w:val="000000"/>
          <w:sz w:val="21"/>
          <w:szCs w:val="21"/>
        </w:rPr>
        <w:br/>
        <w:t>------------------------------------------------</w:t>
      </w:r>
      <w:r w:rsidRPr="00014C04">
        <w:rPr>
          <w:rFonts w:ascii="Lato" w:hAnsi="Lato"/>
          <w:color w:val="000000"/>
          <w:sz w:val="21"/>
          <w:szCs w:val="21"/>
        </w:rPr>
        <w:br/>
        <w:t>1. Login</w:t>
      </w:r>
      <w:r w:rsidRPr="00014C04">
        <w:rPr>
          <w:rFonts w:ascii="Lato" w:hAnsi="Lato"/>
          <w:color w:val="000000"/>
          <w:sz w:val="21"/>
          <w:szCs w:val="21"/>
        </w:rPr>
        <w:br/>
        <w:t>2. Register</w:t>
      </w:r>
      <w:r w:rsidRPr="00014C04">
        <w:rPr>
          <w:rFonts w:ascii="Lato" w:hAnsi="Lato"/>
          <w:color w:val="000000"/>
          <w:sz w:val="21"/>
          <w:szCs w:val="21"/>
        </w:rPr>
        <w:br/>
        <w:t>3. Exit</w:t>
      </w:r>
    </w:p>
    <w:p w14:paraId="63116D32" w14:textId="77777777" w:rsidR="00014C04" w:rsidRPr="00014C04" w:rsidRDefault="00014C04" w:rsidP="00014C04">
      <w:pPr>
        <w:pStyle w:val="NormalWeb"/>
        <w:shd w:val="clear" w:color="auto" w:fill="FFFFFF"/>
        <w:spacing w:before="180" w:after="180"/>
        <w:rPr>
          <w:rFonts w:ascii="Lato" w:hAnsi="Lato"/>
          <w:color w:val="000000"/>
          <w:sz w:val="21"/>
          <w:szCs w:val="21"/>
        </w:rPr>
      </w:pPr>
      <w:r w:rsidRPr="00014C04">
        <w:rPr>
          <w:rFonts w:ascii="Lato" w:hAnsi="Lato"/>
          <w:color w:val="000000"/>
          <w:sz w:val="21"/>
          <w:szCs w:val="21"/>
        </w:rPr>
        <w:t>Please select an option: </w:t>
      </w:r>
    </w:p>
    <w:p w14:paraId="2E96FBF2" w14:textId="77777777" w:rsidR="00014C04" w:rsidRPr="00014C04" w:rsidRDefault="00014C04" w:rsidP="00014C04">
      <w:pPr>
        <w:pStyle w:val="NormalWeb"/>
        <w:shd w:val="clear" w:color="auto" w:fill="FFFFFF"/>
        <w:spacing w:before="180" w:after="180"/>
        <w:rPr>
          <w:rFonts w:ascii="Lato" w:hAnsi="Lato"/>
          <w:color w:val="000000"/>
          <w:sz w:val="21"/>
          <w:szCs w:val="21"/>
        </w:rPr>
      </w:pPr>
      <w:r w:rsidRPr="00014C04">
        <w:rPr>
          <w:rFonts w:ascii="Lato" w:hAnsi="Lato"/>
          <w:color w:val="000000"/>
          <w:sz w:val="21"/>
          <w:szCs w:val="21"/>
        </w:rPr>
        <w:br/>
      </w:r>
      <w:r w:rsidRPr="00014C04">
        <w:rPr>
          <w:rStyle w:val="Emphasis"/>
          <w:rFonts w:ascii="Lato" w:hAnsi="Lato"/>
          <w:b/>
          <w:bCs/>
          <w:color w:val="000000"/>
          <w:sz w:val="21"/>
          <w:szCs w:val="21"/>
        </w:rPr>
        <w:t>User Menu (After Login)</w:t>
      </w:r>
    </w:p>
    <w:p w14:paraId="714C3227" w14:textId="77777777" w:rsidR="00014C04" w:rsidRPr="00014C04" w:rsidRDefault="00014C04" w:rsidP="00014C04">
      <w:pPr>
        <w:pStyle w:val="NormalWeb"/>
        <w:shd w:val="clear" w:color="auto" w:fill="FFFFFF"/>
        <w:spacing w:before="180" w:after="180"/>
        <w:rPr>
          <w:rFonts w:ascii="Lato" w:hAnsi="Lato"/>
          <w:color w:val="000000"/>
          <w:sz w:val="21"/>
          <w:szCs w:val="21"/>
        </w:rPr>
      </w:pPr>
      <w:r w:rsidRPr="00014C04">
        <w:rPr>
          <w:rFonts w:ascii="Lato" w:hAnsi="Lato"/>
          <w:color w:val="000000"/>
          <w:sz w:val="21"/>
          <w:szCs w:val="21"/>
        </w:rPr>
        <w:t>Welcome [Username], you're logged in as a [Role].</w:t>
      </w:r>
      <w:r w:rsidRPr="00014C04">
        <w:rPr>
          <w:rFonts w:ascii="Lato" w:hAnsi="Lato"/>
          <w:color w:val="000000"/>
          <w:sz w:val="21"/>
          <w:szCs w:val="21"/>
        </w:rPr>
        <w:br/>
        <w:t>--------------------------------</w:t>
      </w:r>
      <w:r w:rsidRPr="00014C04">
        <w:rPr>
          <w:rFonts w:ascii="Lato" w:hAnsi="Lato"/>
          <w:color w:val="000000"/>
          <w:sz w:val="21"/>
          <w:szCs w:val="21"/>
        </w:rPr>
        <w:br/>
        <w:t>1. Search for Books</w:t>
      </w:r>
      <w:r w:rsidRPr="00014C04">
        <w:rPr>
          <w:rFonts w:ascii="Lato" w:hAnsi="Lato"/>
          <w:color w:val="000000"/>
          <w:sz w:val="21"/>
          <w:szCs w:val="21"/>
        </w:rPr>
        <w:br/>
        <w:t>2. Borrow a Book</w:t>
      </w:r>
      <w:r w:rsidRPr="00014C04">
        <w:rPr>
          <w:rFonts w:ascii="Lato" w:hAnsi="Lato"/>
          <w:color w:val="000000"/>
          <w:sz w:val="21"/>
          <w:szCs w:val="21"/>
        </w:rPr>
        <w:br/>
        <w:t>3. Return a Book</w:t>
      </w:r>
      <w:r w:rsidRPr="00014C04">
        <w:rPr>
          <w:rFonts w:ascii="Lato" w:hAnsi="Lato"/>
          <w:color w:val="000000"/>
          <w:sz w:val="21"/>
          <w:szCs w:val="21"/>
        </w:rPr>
        <w:br/>
        <w:t>4. View Borrowed Books</w:t>
      </w:r>
      <w:r w:rsidRPr="00014C04">
        <w:rPr>
          <w:rFonts w:ascii="Lato" w:hAnsi="Lato"/>
          <w:color w:val="000000"/>
          <w:sz w:val="21"/>
          <w:szCs w:val="21"/>
        </w:rPr>
        <w:br/>
        <w:t>5. Update Profile</w:t>
      </w:r>
      <w:r w:rsidRPr="00014C04">
        <w:rPr>
          <w:rFonts w:ascii="Lato" w:hAnsi="Lato"/>
          <w:color w:val="000000"/>
          <w:sz w:val="21"/>
          <w:szCs w:val="21"/>
        </w:rPr>
        <w:br/>
        <w:t>6. Logout</w:t>
      </w:r>
    </w:p>
    <w:p w14:paraId="132CE7B3" w14:textId="77777777" w:rsidR="00014C04" w:rsidRPr="00014C04" w:rsidRDefault="00014C04" w:rsidP="00014C04">
      <w:pPr>
        <w:pStyle w:val="NormalWeb"/>
        <w:shd w:val="clear" w:color="auto" w:fill="FFFFFF"/>
        <w:spacing w:before="180" w:after="180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i/>
          <w:iCs/>
          <w:color w:val="000000"/>
          <w:sz w:val="21"/>
          <w:szCs w:val="21"/>
        </w:rPr>
        <w:t>Admin Menu</w:t>
      </w:r>
    </w:p>
    <w:p w14:paraId="3CC1764D" w14:textId="77777777" w:rsidR="00014C04" w:rsidRPr="00014C04" w:rsidRDefault="00014C04" w:rsidP="00014C04">
      <w:pPr>
        <w:pStyle w:val="NormalWeb"/>
        <w:shd w:val="clear" w:color="auto" w:fill="FFFFFF"/>
        <w:spacing w:before="180" w:after="180"/>
        <w:rPr>
          <w:rFonts w:ascii="Lato" w:hAnsi="Lato"/>
          <w:color w:val="000000"/>
          <w:sz w:val="21"/>
          <w:szCs w:val="21"/>
        </w:rPr>
      </w:pPr>
      <w:r w:rsidRPr="00014C04">
        <w:rPr>
          <w:rFonts w:ascii="Lato" w:hAnsi="Lato"/>
          <w:color w:val="000000"/>
          <w:sz w:val="21"/>
          <w:szCs w:val="21"/>
        </w:rPr>
        <w:t>Admin Dashboard</w:t>
      </w:r>
      <w:r w:rsidRPr="00014C04">
        <w:rPr>
          <w:rFonts w:ascii="Lato" w:hAnsi="Lato"/>
          <w:color w:val="000000"/>
          <w:sz w:val="21"/>
          <w:szCs w:val="21"/>
        </w:rPr>
        <w:br/>
        <w:t>---------------</w:t>
      </w:r>
      <w:r w:rsidRPr="00014C04">
        <w:rPr>
          <w:rFonts w:ascii="Lato" w:hAnsi="Lato"/>
          <w:color w:val="000000"/>
          <w:sz w:val="21"/>
          <w:szCs w:val="21"/>
        </w:rPr>
        <w:br/>
        <w:t>1. Add a Book</w:t>
      </w:r>
      <w:r w:rsidRPr="00014C04">
        <w:rPr>
          <w:rFonts w:ascii="Lato" w:hAnsi="Lato"/>
          <w:color w:val="000000"/>
          <w:sz w:val="21"/>
          <w:szCs w:val="21"/>
        </w:rPr>
        <w:br/>
        <w:t>2. Remove a Book</w:t>
      </w:r>
      <w:r w:rsidRPr="00014C04">
        <w:rPr>
          <w:rFonts w:ascii="Lato" w:hAnsi="Lato"/>
          <w:color w:val="000000"/>
          <w:sz w:val="21"/>
          <w:szCs w:val="21"/>
        </w:rPr>
        <w:br/>
        <w:t>3. Update Book Information</w:t>
      </w:r>
      <w:r w:rsidRPr="00014C04">
        <w:rPr>
          <w:rFonts w:ascii="Lato" w:hAnsi="Lato"/>
          <w:color w:val="000000"/>
          <w:sz w:val="21"/>
          <w:szCs w:val="21"/>
        </w:rPr>
        <w:br/>
        <w:t>4. View All Loans</w:t>
      </w:r>
      <w:r w:rsidRPr="00014C04">
        <w:rPr>
          <w:rFonts w:ascii="Lato" w:hAnsi="Lato"/>
          <w:color w:val="000000"/>
          <w:sz w:val="21"/>
          <w:szCs w:val="21"/>
        </w:rPr>
        <w:br/>
      </w:r>
      <w:r w:rsidRPr="00014C04">
        <w:rPr>
          <w:rFonts w:ascii="Lato" w:hAnsi="Lato"/>
          <w:color w:val="000000"/>
          <w:sz w:val="21"/>
          <w:szCs w:val="21"/>
        </w:rPr>
        <w:lastRenderedPageBreak/>
        <w:t>5. Add/Remove User (Admins)</w:t>
      </w:r>
      <w:r w:rsidRPr="00014C04">
        <w:rPr>
          <w:rFonts w:ascii="Lato" w:hAnsi="Lato"/>
          <w:color w:val="000000"/>
          <w:sz w:val="21"/>
          <w:szCs w:val="21"/>
        </w:rPr>
        <w:br/>
        <w:t>6. Logout</w:t>
      </w:r>
    </w:p>
    <w:p w14:paraId="64E42B42" w14:textId="77777777" w:rsidR="00014C04" w:rsidRPr="00014C04" w:rsidRDefault="00014C04" w:rsidP="00014C04">
      <w:pPr>
        <w:pStyle w:val="Heading3"/>
        <w:shd w:val="clear" w:color="auto" w:fill="FFFFFF"/>
        <w:spacing w:before="90" w:after="90"/>
        <w:rPr>
          <w:rFonts w:ascii="Lato" w:hAnsi="Lato"/>
          <w:color w:val="000000"/>
          <w:sz w:val="28"/>
          <w:szCs w:val="28"/>
        </w:rPr>
      </w:pPr>
      <w:r w:rsidRPr="00014C04">
        <w:rPr>
          <w:rFonts w:ascii="Lato" w:hAnsi="Lato"/>
          <w:b/>
          <w:bCs/>
          <w:color w:val="000000"/>
          <w:sz w:val="28"/>
          <w:szCs w:val="28"/>
        </w:rPr>
        <w:t>Deliverables</w:t>
      </w:r>
    </w:p>
    <w:p w14:paraId="205C612A" w14:textId="77777777" w:rsidR="00014C04" w:rsidRPr="00014C04" w:rsidRDefault="00014C04" w:rsidP="00014C0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095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Source Code</w:t>
      </w:r>
      <w:r w:rsidRPr="00014C04">
        <w:rPr>
          <w:rFonts w:ascii="Lato" w:hAnsi="Lato"/>
          <w:color w:val="000000"/>
          <w:sz w:val="21"/>
          <w:szCs w:val="21"/>
        </w:rPr>
        <w:t>: Fully documented and managed using Git, including regular commits and meaningful commit messages.</w:t>
      </w:r>
    </w:p>
    <w:p w14:paraId="1308481A" w14:textId="77777777" w:rsidR="00014C04" w:rsidRPr="00014C04" w:rsidRDefault="00014C04" w:rsidP="00014C0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095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Testing Suite</w:t>
      </w:r>
      <w:r w:rsidRPr="00014C04">
        <w:rPr>
          <w:rFonts w:ascii="Lato" w:hAnsi="Lato"/>
          <w:color w:val="000000"/>
          <w:sz w:val="21"/>
          <w:szCs w:val="21"/>
        </w:rPr>
        <w:t>: A set of automated tests for critical functionalities.</w:t>
      </w:r>
    </w:p>
    <w:p w14:paraId="3FC2B7A1" w14:textId="77777777" w:rsidR="00014C04" w:rsidRPr="00014C04" w:rsidRDefault="00014C04" w:rsidP="00014C04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095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Project Report</w:t>
      </w:r>
      <w:r w:rsidRPr="00014C04">
        <w:rPr>
          <w:rFonts w:ascii="Lato" w:hAnsi="Lato"/>
          <w:color w:val="000000"/>
          <w:sz w:val="21"/>
          <w:szCs w:val="21"/>
        </w:rPr>
        <w:t>: A comprehensive document covering system design, implementation details, testing strategy, user manual, and team member contributions.</w:t>
      </w:r>
    </w:p>
    <w:p w14:paraId="2C0B7F72" w14:textId="77777777" w:rsidR="00014C04" w:rsidRPr="00014C04" w:rsidRDefault="00014C04" w:rsidP="00014C04">
      <w:pPr>
        <w:pStyle w:val="Heading3"/>
        <w:shd w:val="clear" w:color="auto" w:fill="FFFFFF"/>
        <w:spacing w:before="90" w:after="90"/>
        <w:rPr>
          <w:rFonts w:ascii="Lato" w:hAnsi="Lato"/>
          <w:color w:val="000000"/>
          <w:sz w:val="28"/>
          <w:szCs w:val="28"/>
        </w:rPr>
      </w:pPr>
      <w:r w:rsidRPr="00014C04">
        <w:rPr>
          <w:rFonts w:ascii="Lato" w:hAnsi="Lato"/>
          <w:b/>
          <w:bCs/>
          <w:color w:val="000000"/>
          <w:sz w:val="28"/>
          <w:szCs w:val="28"/>
        </w:rPr>
        <w:t>Implementation Notes</w:t>
      </w:r>
    </w:p>
    <w:p w14:paraId="5024F7BA" w14:textId="77777777" w:rsidR="00014C04" w:rsidRPr="00014C04" w:rsidRDefault="00014C04" w:rsidP="00014C04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095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Security Considerations</w:t>
      </w:r>
      <w:r w:rsidRPr="00014C04">
        <w:rPr>
          <w:rFonts w:ascii="Lato" w:hAnsi="Lato"/>
          <w:color w:val="000000"/>
          <w:sz w:val="21"/>
          <w:szCs w:val="21"/>
        </w:rPr>
        <w:t>: While in-depth security practices like password hashing may be beyond this project's scope, emphasize their importance in the documentation.</w:t>
      </w:r>
    </w:p>
    <w:p w14:paraId="35408711" w14:textId="77777777" w:rsidR="00014C04" w:rsidRPr="00014C04" w:rsidRDefault="00014C04" w:rsidP="00014C04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095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Data Storage</w:t>
      </w:r>
      <w:r w:rsidRPr="00014C04">
        <w:rPr>
          <w:rFonts w:ascii="Lato" w:hAnsi="Lato"/>
          <w:color w:val="000000"/>
          <w:sz w:val="21"/>
          <w:szCs w:val="21"/>
        </w:rPr>
        <w:t>: Use simple file handling (e.g., text or JSON files) for storing user and book data. This simplifies the project's complexity while teaching fundamental data management concepts.</w:t>
      </w:r>
    </w:p>
    <w:p w14:paraId="078A719E" w14:textId="77777777" w:rsidR="00014C04" w:rsidRPr="00014C04" w:rsidRDefault="00014C04" w:rsidP="00014C04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095"/>
        <w:rPr>
          <w:rFonts w:ascii="Lato" w:hAnsi="Lato"/>
          <w:color w:val="000000"/>
          <w:sz w:val="21"/>
          <w:szCs w:val="21"/>
        </w:rPr>
      </w:pPr>
      <w:r w:rsidRPr="00014C04">
        <w:rPr>
          <w:rStyle w:val="Strong"/>
          <w:rFonts w:ascii="Lato" w:hAnsi="Lato"/>
          <w:color w:val="000000"/>
          <w:sz w:val="21"/>
          <w:szCs w:val="21"/>
        </w:rPr>
        <w:t>Role Management</w:t>
      </w:r>
      <w:r w:rsidRPr="00014C04">
        <w:rPr>
          <w:rFonts w:ascii="Lato" w:hAnsi="Lato"/>
          <w:color w:val="000000"/>
          <w:sz w:val="21"/>
          <w:szCs w:val="21"/>
        </w:rPr>
        <w:t>: Ensure the system distinguishes between standard users and administrators, granting appropriate access and functionalities based on the user's role.</w:t>
      </w:r>
    </w:p>
    <w:p w14:paraId="65357717" w14:textId="77777777" w:rsidR="00014C04" w:rsidRDefault="00014C04" w:rsidP="00014C04">
      <w:pPr>
        <w:pStyle w:val="NormalWeb"/>
        <w:shd w:val="clear" w:color="auto" w:fill="FFFFFF"/>
        <w:spacing w:before="180" w:after="18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4F268C24" w14:textId="77777777" w:rsidR="00014C04" w:rsidRPr="00014C04" w:rsidRDefault="00014C04" w:rsidP="00014C04">
      <w:pPr>
        <w:pStyle w:val="NormalWeb"/>
        <w:shd w:val="clear" w:color="auto" w:fill="FFFFFF"/>
        <w:rPr>
          <w:rFonts w:ascii="Lato" w:hAnsi="Lato"/>
          <w:color w:val="000000"/>
          <w:sz w:val="21"/>
          <w:szCs w:val="21"/>
        </w:rPr>
      </w:pPr>
      <w:r w:rsidRPr="00014C04">
        <w:rPr>
          <w:rFonts w:ascii="Lato" w:hAnsi="Lato"/>
          <w:color w:val="000000"/>
          <w:sz w:val="21"/>
          <w:szCs w:val="21"/>
        </w:rPr>
        <w:t>For this Week 4 Assignment, submit a rough Project Plan, that shows the Tasks and assignments.  This should be in a Gantt Chart format.  Use Microsoft Project or </w:t>
      </w:r>
      <w:proofErr w:type="spellStart"/>
      <w:r w:rsidRPr="00014C04">
        <w:rPr>
          <w:rFonts w:ascii="Lato" w:hAnsi="Lato"/>
          <w:color w:val="000000"/>
          <w:sz w:val="21"/>
          <w:szCs w:val="21"/>
        </w:rPr>
        <w:fldChar w:fldCharType="begin"/>
      </w:r>
      <w:r w:rsidRPr="00014C04">
        <w:rPr>
          <w:rFonts w:ascii="Lato" w:hAnsi="Lato"/>
          <w:color w:val="000000"/>
          <w:sz w:val="21"/>
          <w:szCs w:val="21"/>
        </w:rPr>
        <w:instrText>HYPERLINK "https://www.projectlibre.com/" \t "_blank"</w:instrText>
      </w:r>
      <w:r w:rsidRPr="00014C04">
        <w:rPr>
          <w:rFonts w:ascii="Lato" w:hAnsi="Lato"/>
          <w:color w:val="000000"/>
          <w:sz w:val="21"/>
          <w:szCs w:val="21"/>
        </w:rPr>
      </w:r>
      <w:r w:rsidRPr="00014C04">
        <w:rPr>
          <w:rFonts w:ascii="Lato" w:hAnsi="Lato"/>
          <w:color w:val="000000"/>
          <w:sz w:val="21"/>
          <w:szCs w:val="21"/>
        </w:rPr>
        <w:fldChar w:fldCharType="separate"/>
      </w:r>
      <w:r w:rsidRPr="00014C04">
        <w:rPr>
          <w:rStyle w:val="Hyperlink"/>
          <w:rFonts w:ascii="Lato" w:hAnsi="Lato"/>
          <w:sz w:val="21"/>
          <w:szCs w:val="21"/>
        </w:rPr>
        <w:t>ProjectLibre</w:t>
      </w:r>
      <w:r w:rsidRPr="00014C04">
        <w:rPr>
          <w:rStyle w:val="screenreader-only"/>
          <w:rFonts w:ascii="Lato" w:hAnsi="Lato"/>
          <w:color w:val="0000FF"/>
          <w:sz w:val="21"/>
          <w:szCs w:val="21"/>
          <w:u w:val="single"/>
          <w:bdr w:val="none" w:sz="0" w:space="0" w:color="auto" w:frame="1"/>
        </w:rPr>
        <w:t>Links</w:t>
      </w:r>
      <w:proofErr w:type="spellEnd"/>
      <w:r w:rsidRPr="00014C04">
        <w:rPr>
          <w:rStyle w:val="screenreader-only"/>
          <w:rFonts w:ascii="Lato" w:hAnsi="Lato"/>
          <w:color w:val="0000FF"/>
          <w:sz w:val="21"/>
          <w:szCs w:val="21"/>
          <w:u w:val="single"/>
          <w:bdr w:val="none" w:sz="0" w:space="0" w:color="auto" w:frame="1"/>
        </w:rPr>
        <w:t xml:space="preserve"> to an external site.</w:t>
      </w:r>
      <w:r w:rsidRPr="00014C04">
        <w:rPr>
          <w:rFonts w:ascii="Lato" w:hAnsi="Lato"/>
          <w:color w:val="000000"/>
          <w:sz w:val="21"/>
          <w:szCs w:val="21"/>
        </w:rPr>
        <w:fldChar w:fldCharType="end"/>
      </w:r>
      <w:r w:rsidRPr="00014C04">
        <w:rPr>
          <w:rFonts w:ascii="Lato" w:hAnsi="Lato"/>
          <w:color w:val="000000"/>
          <w:sz w:val="21"/>
          <w:szCs w:val="21"/>
        </w:rPr>
        <w:t> to do so </w:t>
      </w:r>
    </w:p>
    <w:p w14:paraId="716218C9" w14:textId="77777777" w:rsidR="00D55CF1" w:rsidRPr="00014C04" w:rsidRDefault="00D55CF1" w:rsidP="00014C04"/>
    <w:sectPr w:rsidR="00D55CF1" w:rsidRPr="00014C04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59CA2" w14:textId="77777777" w:rsidR="007D2BFA" w:rsidRDefault="007D2BFA">
      <w:pPr>
        <w:spacing w:line="240" w:lineRule="auto"/>
      </w:pPr>
      <w:r>
        <w:separator/>
      </w:r>
    </w:p>
  </w:endnote>
  <w:endnote w:type="continuationSeparator" w:id="0">
    <w:p w14:paraId="66DF8093" w14:textId="77777777" w:rsidR="007D2BFA" w:rsidRDefault="007D2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CD0B2" w14:textId="77777777" w:rsidR="007D2BFA" w:rsidRDefault="007D2BFA">
      <w:pPr>
        <w:spacing w:line="240" w:lineRule="auto"/>
      </w:pPr>
      <w:r>
        <w:separator/>
      </w:r>
    </w:p>
  </w:footnote>
  <w:footnote w:type="continuationSeparator" w:id="0">
    <w:p w14:paraId="32E7DF1B" w14:textId="77777777" w:rsidR="007D2BFA" w:rsidRDefault="007D2B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79A1A" w14:textId="6031CD19" w:rsidR="00E614DD" w:rsidRDefault="00686C43">
    <w:pPr>
      <w:pStyle w:val="Header"/>
    </w:pPr>
    <w:r>
      <w:t>Beland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1ACAE" w14:textId="29058BA2" w:rsidR="00E614DD" w:rsidRDefault="007561E7">
    <w:pPr>
      <w:pStyle w:val="Header"/>
    </w:pPr>
    <w:r>
      <w:t>Beland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E272FD8"/>
    <w:multiLevelType w:val="multilevel"/>
    <w:tmpl w:val="5950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421416"/>
    <w:multiLevelType w:val="hybridMultilevel"/>
    <w:tmpl w:val="02F4AD42"/>
    <w:lvl w:ilvl="0" w:tplc="2BFCD1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F439C"/>
    <w:multiLevelType w:val="hybridMultilevel"/>
    <w:tmpl w:val="B5E24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511034F"/>
    <w:multiLevelType w:val="multilevel"/>
    <w:tmpl w:val="1C54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5B90CB1"/>
    <w:multiLevelType w:val="multilevel"/>
    <w:tmpl w:val="27E2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B1B5787"/>
    <w:multiLevelType w:val="multilevel"/>
    <w:tmpl w:val="4572ABF8"/>
    <w:numStyleLink w:val="MLAOutline"/>
  </w:abstractNum>
  <w:abstractNum w:abstractNumId="24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FB0BCD"/>
    <w:multiLevelType w:val="hybridMultilevel"/>
    <w:tmpl w:val="B686C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F676549"/>
    <w:multiLevelType w:val="multilevel"/>
    <w:tmpl w:val="D930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787647">
    <w:abstractNumId w:val="9"/>
  </w:num>
  <w:num w:numId="2" w16cid:durableId="423499537">
    <w:abstractNumId w:val="7"/>
  </w:num>
  <w:num w:numId="3" w16cid:durableId="2051488891">
    <w:abstractNumId w:val="6"/>
  </w:num>
  <w:num w:numId="4" w16cid:durableId="595015014">
    <w:abstractNumId w:val="5"/>
  </w:num>
  <w:num w:numId="5" w16cid:durableId="766578340">
    <w:abstractNumId w:val="4"/>
  </w:num>
  <w:num w:numId="6" w16cid:durableId="728266529">
    <w:abstractNumId w:val="8"/>
  </w:num>
  <w:num w:numId="7" w16cid:durableId="305471590">
    <w:abstractNumId w:val="3"/>
  </w:num>
  <w:num w:numId="8" w16cid:durableId="829177444">
    <w:abstractNumId w:val="2"/>
  </w:num>
  <w:num w:numId="9" w16cid:durableId="985740881">
    <w:abstractNumId w:val="1"/>
  </w:num>
  <w:num w:numId="10" w16cid:durableId="489953000">
    <w:abstractNumId w:val="0"/>
  </w:num>
  <w:num w:numId="11" w16cid:durableId="585116389">
    <w:abstractNumId w:val="13"/>
  </w:num>
  <w:num w:numId="12" w16cid:durableId="1129663682">
    <w:abstractNumId w:val="22"/>
  </w:num>
  <w:num w:numId="13" w16cid:durableId="1515682797">
    <w:abstractNumId w:val="23"/>
  </w:num>
  <w:num w:numId="14" w16cid:durableId="588732900">
    <w:abstractNumId w:val="18"/>
  </w:num>
  <w:num w:numId="15" w16cid:durableId="922108088">
    <w:abstractNumId w:val="25"/>
  </w:num>
  <w:num w:numId="16" w16cid:durableId="954865796">
    <w:abstractNumId w:val="21"/>
  </w:num>
  <w:num w:numId="17" w16cid:durableId="1216622922">
    <w:abstractNumId w:val="12"/>
  </w:num>
  <w:num w:numId="18" w16cid:durableId="859123145">
    <w:abstractNumId w:val="10"/>
  </w:num>
  <w:num w:numId="19" w16cid:durableId="1408310305">
    <w:abstractNumId w:val="20"/>
  </w:num>
  <w:num w:numId="20" w16cid:durableId="510677875">
    <w:abstractNumId w:val="27"/>
  </w:num>
  <w:num w:numId="21" w16cid:durableId="7341750">
    <w:abstractNumId w:val="16"/>
  </w:num>
  <w:num w:numId="22" w16cid:durableId="1535927709">
    <w:abstractNumId w:val="24"/>
  </w:num>
  <w:num w:numId="23" w16cid:durableId="1967347200">
    <w:abstractNumId w:val="14"/>
  </w:num>
  <w:num w:numId="24" w16cid:durableId="287323603">
    <w:abstractNumId w:val="15"/>
  </w:num>
  <w:num w:numId="25" w16cid:durableId="1831363703">
    <w:abstractNumId w:val="26"/>
  </w:num>
  <w:num w:numId="26" w16cid:durableId="1512603424">
    <w:abstractNumId w:val="28"/>
  </w:num>
  <w:num w:numId="27" w16cid:durableId="1561404034">
    <w:abstractNumId w:val="19"/>
  </w:num>
  <w:num w:numId="28" w16cid:durableId="1041131447">
    <w:abstractNumId w:val="11"/>
  </w:num>
  <w:num w:numId="29" w16cid:durableId="1354123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53"/>
    <w:rsid w:val="00014C04"/>
    <w:rsid w:val="00021AC4"/>
    <w:rsid w:val="00033A61"/>
    <w:rsid w:val="00035785"/>
    <w:rsid w:val="00040CBB"/>
    <w:rsid w:val="000817E7"/>
    <w:rsid w:val="000B032A"/>
    <w:rsid w:val="000B78C8"/>
    <w:rsid w:val="00101EFA"/>
    <w:rsid w:val="001463B2"/>
    <w:rsid w:val="0015516E"/>
    <w:rsid w:val="00177993"/>
    <w:rsid w:val="001905D0"/>
    <w:rsid w:val="001B5C2A"/>
    <w:rsid w:val="001F62C0"/>
    <w:rsid w:val="00213953"/>
    <w:rsid w:val="00225D24"/>
    <w:rsid w:val="00230528"/>
    <w:rsid w:val="00245E02"/>
    <w:rsid w:val="00253464"/>
    <w:rsid w:val="00273D11"/>
    <w:rsid w:val="0028793B"/>
    <w:rsid w:val="002A2979"/>
    <w:rsid w:val="00300046"/>
    <w:rsid w:val="003121D4"/>
    <w:rsid w:val="0035111E"/>
    <w:rsid w:val="00353B66"/>
    <w:rsid w:val="003811AC"/>
    <w:rsid w:val="003A4620"/>
    <w:rsid w:val="003B77A2"/>
    <w:rsid w:val="003E2C8F"/>
    <w:rsid w:val="003F14BE"/>
    <w:rsid w:val="003F6A98"/>
    <w:rsid w:val="004221BF"/>
    <w:rsid w:val="004317F9"/>
    <w:rsid w:val="004562F2"/>
    <w:rsid w:val="0045638F"/>
    <w:rsid w:val="0046172F"/>
    <w:rsid w:val="00480F5F"/>
    <w:rsid w:val="004A2675"/>
    <w:rsid w:val="004F7139"/>
    <w:rsid w:val="00525151"/>
    <w:rsid w:val="005322B6"/>
    <w:rsid w:val="00536757"/>
    <w:rsid w:val="00565F58"/>
    <w:rsid w:val="00583304"/>
    <w:rsid w:val="005A40EA"/>
    <w:rsid w:val="005A436C"/>
    <w:rsid w:val="005C1489"/>
    <w:rsid w:val="005D5A5C"/>
    <w:rsid w:val="005E263A"/>
    <w:rsid w:val="005F67D1"/>
    <w:rsid w:val="00621606"/>
    <w:rsid w:val="00641477"/>
    <w:rsid w:val="00675375"/>
    <w:rsid w:val="00686C43"/>
    <w:rsid w:val="00691EC1"/>
    <w:rsid w:val="006B6AF3"/>
    <w:rsid w:val="006C1765"/>
    <w:rsid w:val="006C3B48"/>
    <w:rsid w:val="006E1DB0"/>
    <w:rsid w:val="006F4AB9"/>
    <w:rsid w:val="007111B3"/>
    <w:rsid w:val="00722568"/>
    <w:rsid w:val="007561E7"/>
    <w:rsid w:val="00762191"/>
    <w:rsid w:val="00793338"/>
    <w:rsid w:val="007B419E"/>
    <w:rsid w:val="007B6E62"/>
    <w:rsid w:val="007C53FB"/>
    <w:rsid w:val="007D2BFA"/>
    <w:rsid w:val="007F335B"/>
    <w:rsid w:val="00805042"/>
    <w:rsid w:val="00806EA2"/>
    <w:rsid w:val="008156EA"/>
    <w:rsid w:val="00836BA4"/>
    <w:rsid w:val="00845878"/>
    <w:rsid w:val="00866A34"/>
    <w:rsid w:val="008732EE"/>
    <w:rsid w:val="00877D60"/>
    <w:rsid w:val="008A117D"/>
    <w:rsid w:val="008B7D18"/>
    <w:rsid w:val="008D331D"/>
    <w:rsid w:val="008E2671"/>
    <w:rsid w:val="008F1F97"/>
    <w:rsid w:val="008F4052"/>
    <w:rsid w:val="008F5FEC"/>
    <w:rsid w:val="00905BD9"/>
    <w:rsid w:val="00910C3A"/>
    <w:rsid w:val="00913F40"/>
    <w:rsid w:val="00925A17"/>
    <w:rsid w:val="0096131C"/>
    <w:rsid w:val="009670D5"/>
    <w:rsid w:val="00972FDA"/>
    <w:rsid w:val="00983ABD"/>
    <w:rsid w:val="009A0B1D"/>
    <w:rsid w:val="009D4EB3"/>
    <w:rsid w:val="00A0170D"/>
    <w:rsid w:val="00A45C9A"/>
    <w:rsid w:val="00AA3CFD"/>
    <w:rsid w:val="00AB1D3A"/>
    <w:rsid w:val="00B03A56"/>
    <w:rsid w:val="00B13D1B"/>
    <w:rsid w:val="00B34430"/>
    <w:rsid w:val="00B44DF4"/>
    <w:rsid w:val="00B470F5"/>
    <w:rsid w:val="00B730FE"/>
    <w:rsid w:val="00B743A0"/>
    <w:rsid w:val="00B8114E"/>
    <w:rsid w:val="00B818DF"/>
    <w:rsid w:val="00BA35CB"/>
    <w:rsid w:val="00BA3D3F"/>
    <w:rsid w:val="00BC60CC"/>
    <w:rsid w:val="00BE5B5E"/>
    <w:rsid w:val="00BE5BAC"/>
    <w:rsid w:val="00BE66DE"/>
    <w:rsid w:val="00BF72F1"/>
    <w:rsid w:val="00C16183"/>
    <w:rsid w:val="00C1648B"/>
    <w:rsid w:val="00C24273"/>
    <w:rsid w:val="00C42F98"/>
    <w:rsid w:val="00C701E0"/>
    <w:rsid w:val="00C9602B"/>
    <w:rsid w:val="00CB7278"/>
    <w:rsid w:val="00CC4012"/>
    <w:rsid w:val="00D23473"/>
    <w:rsid w:val="00D31549"/>
    <w:rsid w:val="00D52117"/>
    <w:rsid w:val="00D55CF1"/>
    <w:rsid w:val="00D808EE"/>
    <w:rsid w:val="00D80BAF"/>
    <w:rsid w:val="00DA3BBF"/>
    <w:rsid w:val="00DB0D39"/>
    <w:rsid w:val="00DB4AB6"/>
    <w:rsid w:val="00DC4640"/>
    <w:rsid w:val="00E019CE"/>
    <w:rsid w:val="00E04387"/>
    <w:rsid w:val="00E14005"/>
    <w:rsid w:val="00E248BB"/>
    <w:rsid w:val="00E26694"/>
    <w:rsid w:val="00E452B6"/>
    <w:rsid w:val="00E614DD"/>
    <w:rsid w:val="00E877DC"/>
    <w:rsid w:val="00EA4C02"/>
    <w:rsid w:val="00EB1745"/>
    <w:rsid w:val="00F01FBB"/>
    <w:rsid w:val="00F51B3A"/>
    <w:rsid w:val="00F75A58"/>
    <w:rsid w:val="00F93288"/>
    <w:rsid w:val="00F9444C"/>
    <w:rsid w:val="00FB575C"/>
    <w:rsid w:val="00FD259E"/>
    <w:rsid w:val="00FE0CF6"/>
    <w:rsid w:val="00FE1963"/>
    <w:rsid w:val="00FE6075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F1AEB"/>
  <w15:chartTrackingRefBased/>
  <w15:docId w15:val="{840567E1-E1C8-4507-948E-7CCA1789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0C3A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6E1D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4C04"/>
    <w:rPr>
      <w:b/>
      <w:bCs/>
    </w:rPr>
  </w:style>
  <w:style w:type="character" w:customStyle="1" w:styleId="screenreader-only">
    <w:name w:val="screenreader-only"/>
    <w:basedOn w:val="DefaultParagraphFont"/>
    <w:rsid w:val="0001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Kar20</b:Tag>
    <b:SourceType>InternetSite</b:SourceType>
    <b:Guid>{19E9FB17-5BDB-444B-A686-9F827EC5AB97}</b:Guid>
    <b:Title>The Christian faith of Florence Nightingale: The founder of modern nursing</b:Title>
    <b:Year>2020</b:Year>
    <b:Author>
      <b:Author>
        <b:NameList>
          <b:Person>
            <b:Last>Murdarasi</b:Last>
            <b:First>Karen</b:First>
          </b:Person>
        </b:NameList>
      </b:Author>
    </b:Author>
    <b:InternetSiteTitle>Premier Christianity</b:InternetSiteTitle>
    <b:URL>https://www.premierchristianity.com/home/the-christian-faith-of-florence-nightingale-the-founder-of-modern-nursing/2827.article</b:URL>
    <b:Month>May</b:Month>
    <b:Day>11</b:Da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18E485-3245-ED42-8A20-76931B9C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C:\Users\Michael\AppData\Roaming\Microsoft\Templates\MLA style paper.dotx</Template>
  <TotalTime>3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Beland</dc:creator>
  <cp:keywords/>
  <dc:description/>
  <cp:lastModifiedBy>Michael Beland</cp:lastModifiedBy>
  <cp:revision>3</cp:revision>
  <dcterms:created xsi:type="dcterms:W3CDTF">2024-05-25T09:57:00Z</dcterms:created>
  <dcterms:modified xsi:type="dcterms:W3CDTF">2024-05-25T10:00:00Z</dcterms:modified>
  <cp:version/>
</cp:coreProperties>
</file>